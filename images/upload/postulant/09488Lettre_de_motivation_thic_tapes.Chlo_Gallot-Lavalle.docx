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26E" w:rsidRPr="00EE0ECB" w:rsidRDefault="0082426E" w:rsidP="00EE0ECB">
      <w:pPr>
        <w:spacing w:after="0"/>
        <w:rPr>
          <w:lang w:val="en-US"/>
        </w:rPr>
      </w:pPr>
      <w:r w:rsidRPr="00EE0ECB">
        <w:rPr>
          <w:lang w:val="en-US"/>
        </w:rPr>
        <w:t>Chloé GALLOT-LAVALLEE</w:t>
      </w:r>
      <w:r>
        <w:rPr>
          <w:lang w:val="en-US"/>
        </w:rPr>
        <w:t xml:space="preserve">     </w:t>
      </w:r>
    </w:p>
    <w:p w:rsidR="0082426E" w:rsidRPr="00EE0ECB" w:rsidRDefault="0082426E" w:rsidP="00046D36">
      <w:pPr>
        <w:spacing w:after="0"/>
        <w:jc w:val="both"/>
        <w:rPr>
          <w:lang w:val="en-US"/>
        </w:rPr>
      </w:pPr>
      <w:r>
        <w:rPr>
          <w:noProof/>
          <w:lang w:eastAsia="fr-FR"/>
        </w:rPr>
        <w:pict>
          <v:shapetype id="_x0000_t202" coordsize="21600,21600" o:spt="202" path="m,l,21600r21600,l21600,xe">
            <v:stroke joinstyle="miter"/>
            <v:path gradientshapeok="t" o:connecttype="rect"/>
          </v:shapetype>
          <v:shape id="Zone de texte 2" o:spid="_x0000_s1026" type="#_x0000_t202" style="position:absolute;left:0;text-align:left;margin-left:369pt;margin-top:11.55pt;width:126pt;height:5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" strokecolor="white">
            <v:textbox>
              <w:txbxContent>
                <w:p w:rsidR="0082426E" w:rsidRPr="00A53BB0" w:rsidRDefault="0082426E">
                  <w:pPr>
                    <w:rPr>
                      <w:color w:val="000000"/>
                    </w:rPr>
                  </w:pPr>
                  <w:r w:rsidRPr="00194F24">
                    <w:rPr>
                      <w:b/>
                      <w:color w:val="000000"/>
                    </w:rPr>
                    <w:t>Ethic étapes</w:t>
                  </w:r>
                  <w:r>
                    <w:rPr>
                      <w:color w:val="000000"/>
                    </w:rPr>
                    <w:t xml:space="preserve">                                   27 rue de Turbigo                        75002 Paris</w:t>
                  </w:r>
                </w:p>
                <w:p w:rsidR="0082426E" w:rsidRPr="00A53BB0" w:rsidRDefault="0082426E">
                  <w:pPr>
                    <w:rPr>
                      <w:rFonts w:ascii="Verdana" w:hAnsi="Verdana"/>
                      <w:b/>
                      <w:bCs/>
                      <w:color w:val="000000"/>
                      <w:sz w:val="17"/>
                      <w:szCs w:val="17"/>
                      <w:shd w:val="clear" w:color="auto" w:fill="A55301"/>
                    </w:rPr>
                  </w:pPr>
                </w:p>
              </w:txbxContent>
            </v:textbox>
          </v:shape>
        </w:pict>
      </w:r>
      <w:r>
        <w:rPr>
          <w:lang w:val="en-US"/>
        </w:rPr>
        <w:t xml:space="preserve">33 rue Edouard </w:t>
      </w:r>
      <w:r w:rsidRPr="00EE0ECB">
        <w:rPr>
          <w:lang w:val="en-US"/>
        </w:rPr>
        <w:t>Marion</w:t>
      </w:r>
    </w:p>
    <w:p w:rsidR="0082426E" w:rsidRPr="00534E8C" w:rsidRDefault="0082426E" w:rsidP="00046D36">
      <w:pPr>
        <w:spacing w:after="0"/>
        <w:jc w:val="both"/>
        <w:rPr>
          <w:lang w:val="en-US"/>
        </w:rPr>
      </w:pPr>
      <w:r w:rsidRPr="00534E8C">
        <w:rPr>
          <w:lang w:val="en-US"/>
        </w:rPr>
        <w:t>38</w:t>
      </w:r>
      <w:r>
        <w:rPr>
          <w:lang w:val="en-US"/>
        </w:rPr>
        <w:t xml:space="preserve"> </w:t>
      </w:r>
      <w:r w:rsidRPr="00534E8C">
        <w:rPr>
          <w:lang w:val="en-US"/>
        </w:rPr>
        <w:t>300 Bourgoin-Jallieu</w:t>
      </w:r>
    </w:p>
    <w:p w:rsidR="0082426E" w:rsidRPr="00534E8C" w:rsidRDefault="0082426E" w:rsidP="00046D36">
      <w:pPr>
        <w:spacing w:after="0"/>
        <w:jc w:val="both"/>
        <w:rPr>
          <w:lang w:val="en-US"/>
        </w:rPr>
      </w:pPr>
      <w:r w:rsidRPr="00534E8C">
        <w:rPr>
          <w:lang w:val="en-US"/>
        </w:rPr>
        <w:t>06-70-41-89-90</w:t>
      </w:r>
    </w:p>
    <w:p w:rsidR="0082426E" w:rsidRDefault="0082426E" w:rsidP="00046D36">
      <w:pPr>
        <w:spacing w:after="0"/>
        <w:jc w:val="both"/>
        <w:rPr>
          <w:rStyle w:val="Hyperlink"/>
          <w:color w:val="000000"/>
          <w:u w:val="none"/>
          <w:lang w:val="en-US"/>
        </w:rPr>
      </w:pPr>
      <w:hyperlink r:id="rId4" w:history="1">
        <w:r w:rsidRPr="00534E8C">
          <w:rPr>
            <w:rStyle w:val="Hyperlink"/>
            <w:color w:val="000000"/>
            <w:u w:val="none"/>
            <w:lang w:val="en-US"/>
          </w:rPr>
          <w:t>chloe_gav@hotmail.com</w:t>
        </w:r>
      </w:hyperlink>
    </w:p>
    <w:p w:rsidR="0082426E" w:rsidRDefault="0082426E" w:rsidP="00046D36">
      <w:pPr>
        <w:spacing w:after="0"/>
        <w:jc w:val="both"/>
        <w:rPr>
          <w:rStyle w:val="Hyperlink"/>
          <w:color w:val="000000"/>
          <w:u w:val="none"/>
          <w:lang w:val="en-US"/>
        </w:rPr>
      </w:pPr>
      <w:r>
        <w:rPr>
          <w:noProof/>
          <w:lang w:eastAsia="fr-FR"/>
        </w:rPr>
        <w:pict>
          <v:shape id="_x0000_s1027" type="#_x0000_t202" style="position:absolute;left:0;text-align:left;margin-left:5in;margin-top:12.8pt;width:171pt;height:2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" strokecolor="white">
            <v:textbox style="mso-next-textbox:#_x0000_s1027">
              <w:txbxContent>
                <w:p w:rsidR="0082426E" w:rsidRDefault="0082426E">
                  <w:r>
                    <w:t>A Bourgoin-Jallieu, le 2</w:t>
                  </w:r>
                  <w:r>
                    <w:softHyphen/>
                    <w:t>6/03/2012</w:t>
                  </w:r>
                </w:p>
              </w:txbxContent>
            </v:textbox>
          </v:shape>
        </w:pict>
      </w:r>
    </w:p>
    <w:p w:rsidR="0082426E" w:rsidRDefault="0082426E" w:rsidP="00046D36">
      <w:pPr>
        <w:spacing w:after="0"/>
        <w:jc w:val="both"/>
        <w:rPr>
          <w:rStyle w:val="Hyperlink"/>
          <w:color w:val="000000"/>
          <w:u w:val="none"/>
          <w:lang w:val="en-US"/>
        </w:rPr>
      </w:pPr>
    </w:p>
    <w:p w:rsidR="0082426E" w:rsidRPr="00982C09" w:rsidRDefault="0082426E" w:rsidP="00046D36">
      <w:pPr>
        <w:spacing w:after="0"/>
        <w:jc w:val="both"/>
        <w:rPr>
          <w:lang w:val="en-US"/>
        </w:rPr>
      </w:pPr>
    </w:p>
    <w:p w:rsidR="0082426E" w:rsidRDefault="0082426E" w:rsidP="00BB54EA">
      <w:pPr>
        <w:jc w:val="both"/>
      </w:pPr>
      <w:r>
        <w:t>Objet : Candidature pour un stage de 4 à 5 mois à partir d’Avril 2012 au sein du réseau Ethic étapes.</w:t>
      </w:r>
    </w:p>
    <w:p w:rsidR="0082426E" w:rsidRDefault="0082426E" w:rsidP="00BB54EA">
      <w:pPr>
        <w:jc w:val="both"/>
      </w:pPr>
    </w:p>
    <w:p w:rsidR="0082426E" w:rsidRDefault="0082426E" w:rsidP="000450A2">
      <w:pPr>
        <w:spacing w:line="288" w:lineRule="auto"/>
        <w:ind w:firstLine="708"/>
        <w:jc w:val="both"/>
      </w:pPr>
      <w:r>
        <w:t>Madame, Monsieur,</w:t>
      </w:r>
    </w:p>
    <w:p w:rsidR="0082426E" w:rsidRDefault="0082426E" w:rsidP="00680185">
      <w:pPr>
        <w:spacing w:line="288" w:lineRule="auto"/>
        <w:ind w:firstLine="708"/>
        <w:jc w:val="both"/>
      </w:pPr>
      <w:r>
        <w:t xml:space="preserve">Je suis actuellement étudiante en Licence Professionnelle en Tourisme et Economie Solidaire à l’Université d’Avignon. Cette formation unique en France prépare aux métiers du tourisme alternatif et du développement local en s’axant particulièrement sur les différents aspects du développement durable. </w:t>
      </w:r>
    </w:p>
    <w:p w:rsidR="0082426E" w:rsidRDefault="0082426E" w:rsidP="00680185">
      <w:pPr>
        <w:spacing w:line="288" w:lineRule="auto"/>
        <w:ind w:firstLine="708"/>
        <w:jc w:val="both"/>
      </w:pPr>
      <w:r>
        <w:t xml:space="preserve">Pendant les quatre premiers mois de la licence, j’ai reçu des enseignements abordant les institutions et les acteurs du tourisme, les démarches qualités permettant d’instaurer des politiques de développement durable aussi bien pour les territoires que pour les entreprises, et les diverses techniques de commercialisation de produits touristiques durables.         </w:t>
      </w:r>
    </w:p>
    <w:p w:rsidR="0082426E" w:rsidRDefault="0082426E" w:rsidP="00680185">
      <w:pPr>
        <w:spacing w:line="288" w:lineRule="auto"/>
        <w:ind w:firstLine="708"/>
        <w:jc w:val="both"/>
      </w:pPr>
      <w:r>
        <w:t xml:space="preserve">La seconde partie de cette formation est consacrée à un « projet tuteuré », au cours duquel nous devons, par groupe, répondre à une commande provenant d’une structure de la région. J’ai travaillé pour l’association « Aventures du Bout du Monde », basée à Avignon. Mon équipe et moi étions chargées de promouvoir cette association auprès d’un public de jeunes en élaborant des activités spécialement conçues pour eux lors du festival des Globe-trotters 2012. J’ai donc eu l’occasion de m’impliquer dans l’organisation d’un évènement, de travailler en équipe et d’utiliser les divers outils de gestion de projet. </w:t>
      </w:r>
    </w:p>
    <w:p w:rsidR="0082426E" w:rsidRDefault="0082426E" w:rsidP="00320D9F">
      <w:pPr>
        <w:spacing w:line="288" w:lineRule="auto"/>
        <w:ind w:firstLine="708"/>
        <w:jc w:val="both"/>
      </w:pPr>
      <w:r>
        <w:t>Afin de mettre en pratique les connaissances et les compétences acquises</w:t>
      </w:r>
      <w:r w:rsidRPr="00E62B5E">
        <w:t xml:space="preserve"> </w:t>
      </w:r>
      <w:r>
        <w:t xml:space="preserve">au cours de ces premiers mois, je dois, à partir d’avril, réaliser un stage dans la structure de mon choix. J’ai découvert l’existence du réseau Ethic étapes au cours de ma formation. Je suis séduite par ce concept d’hébergements qui allie qualité, accessibilité et respect de l’environnement. Il s’agit selon moi d’une véritable démarche en faveur du développement durable, d’une forme alternative et positive en tous points de pratiquer le tourisme. </w:t>
      </w:r>
    </w:p>
    <w:p w:rsidR="0082426E" w:rsidRDefault="0082426E" w:rsidP="00320D9F">
      <w:pPr>
        <w:spacing w:line="288" w:lineRule="auto"/>
        <w:ind w:firstLine="708"/>
        <w:jc w:val="both"/>
      </w:pPr>
      <w:r>
        <w:t>Je souhaite réaliser mon stage au sein de l’une des structures du réseau ou au siège de l’association. Je me propose de mettre à contribution mes compétences en matière de certification et de mise en réseau ainsi que mes connaissances du secteur associatif et des différentes facettes du développement durable. Ceci me permettrait par exemple d’accompagner une structure dans une démarche de certification. Je suis prête à m’impliquer de mieux pour mener à bien les différentes missions qui me seront confiées. Je suis méthodique et rigoureuse dans le travail, et manie avec aisance la langue française. Je maîtrise aussi l’anglais et l’espagnol grâce à une licence en Langues Etrangères Appliquées obtenue en 2010. Ces atouts sont associés à une sincère motivation de ma part à l’idée de travailler pour une structure dont je partage les valeurs.</w:t>
      </w:r>
    </w:p>
    <w:p w:rsidR="0082426E" w:rsidRDefault="0082426E" w:rsidP="00680185">
      <w:pPr>
        <w:spacing w:line="288" w:lineRule="auto"/>
        <w:ind w:firstLine="708"/>
        <w:jc w:val="both"/>
      </w:pPr>
      <w:r>
        <w:t>Je vous remercie de l’attention que vous porterez à ma demande et je me tiens à votre disposition pour vous expliquer de vive voix mon parcours et l’ensemble de mes motivations.</w:t>
      </w:r>
    </w:p>
    <w:p w:rsidR="0082426E" w:rsidRDefault="0082426E" w:rsidP="00680185">
      <w:pPr>
        <w:spacing w:line="288" w:lineRule="auto"/>
        <w:ind w:firstLine="708"/>
        <w:jc w:val="both"/>
      </w:pPr>
      <w:r>
        <w:t>Je vous prie d’agréer  l’expression de mes sincères salutations.</w:t>
      </w:r>
    </w:p>
    <w:sectPr w:rsidR="0082426E" w:rsidSect="004176F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A1A02"/>
    <w:rsid w:val="00017D11"/>
    <w:rsid w:val="000450A2"/>
    <w:rsid w:val="00046D36"/>
    <w:rsid w:val="00102F8B"/>
    <w:rsid w:val="001477DB"/>
    <w:rsid w:val="00194F24"/>
    <w:rsid w:val="001B0436"/>
    <w:rsid w:val="001B3E9C"/>
    <w:rsid w:val="001D5F77"/>
    <w:rsid w:val="00212D3F"/>
    <w:rsid w:val="00214529"/>
    <w:rsid w:val="00244593"/>
    <w:rsid w:val="00245B70"/>
    <w:rsid w:val="002C56AC"/>
    <w:rsid w:val="002C754C"/>
    <w:rsid w:val="002D0DD3"/>
    <w:rsid w:val="002F5185"/>
    <w:rsid w:val="00320D52"/>
    <w:rsid w:val="00320D9F"/>
    <w:rsid w:val="003600C4"/>
    <w:rsid w:val="00380902"/>
    <w:rsid w:val="003960B7"/>
    <w:rsid w:val="00397223"/>
    <w:rsid w:val="003B510E"/>
    <w:rsid w:val="003D17FB"/>
    <w:rsid w:val="004176FE"/>
    <w:rsid w:val="004310A1"/>
    <w:rsid w:val="004742C8"/>
    <w:rsid w:val="004A1A1B"/>
    <w:rsid w:val="00534E8C"/>
    <w:rsid w:val="00576678"/>
    <w:rsid w:val="005A543B"/>
    <w:rsid w:val="006254EF"/>
    <w:rsid w:val="00664FC6"/>
    <w:rsid w:val="006741C1"/>
    <w:rsid w:val="00680185"/>
    <w:rsid w:val="006B5282"/>
    <w:rsid w:val="006B5748"/>
    <w:rsid w:val="006C68F2"/>
    <w:rsid w:val="00715851"/>
    <w:rsid w:val="0072015D"/>
    <w:rsid w:val="00733C78"/>
    <w:rsid w:val="0073648F"/>
    <w:rsid w:val="00744DD4"/>
    <w:rsid w:val="00771118"/>
    <w:rsid w:val="007A5B6F"/>
    <w:rsid w:val="007B7C9A"/>
    <w:rsid w:val="00814AE1"/>
    <w:rsid w:val="008176E3"/>
    <w:rsid w:val="00817FDD"/>
    <w:rsid w:val="0082426E"/>
    <w:rsid w:val="00861CDE"/>
    <w:rsid w:val="00871BBC"/>
    <w:rsid w:val="00881723"/>
    <w:rsid w:val="008A1A02"/>
    <w:rsid w:val="008A21DD"/>
    <w:rsid w:val="008A69F5"/>
    <w:rsid w:val="008C1566"/>
    <w:rsid w:val="00963E2C"/>
    <w:rsid w:val="0096563F"/>
    <w:rsid w:val="00982C09"/>
    <w:rsid w:val="00995760"/>
    <w:rsid w:val="00A37CBD"/>
    <w:rsid w:val="00A37EBF"/>
    <w:rsid w:val="00A53BB0"/>
    <w:rsid w:val="00AA65BB"/>
    <w:rsid w:val="00AA6AA4"/>
    <w:rsid w:val="00AC5FC6"/>
    <w:rsid w:val="00B45DEA"/>
    <w:rsid w:val="00B96329"/>
    <w:rsid w:val="00B97EBD"/>
    <w:rsid w:val="00BB54EA"/>
    <w:rsid w:val="00BF294A"/>
    <w:rsid w:val="00BF770A"/>
    <w:rsid w:val="00C07F81"/>
    <w:rsid w:val="00C63A49"/>
    <w:rsid w:val="00C65006"/>
    <w:rsid w:val="00CF6E35"/>
    <w:rsid w:val="00D1182A"/>
    <w:rsid w:val="00DA73CB"/>
    <w:rsid w:val="00DB3784"/>
    <w:rsid w:val="00DC551C"/>
    <w:rsid w:val="00DF308E"/>
    <w:rsid w:val="00E3720A"/>
    <w:rsid w:val="00E529FE"/>
    <w:rsid w:val="00E62B5E"/>
    <w:rsid w:val="00EE0ECB"/>
    <w:rsid w:val="00F00235"/>
    <w:rsid w:val="00F23422"/>
    <w:rsid w:val="00F25E25"/>
    <w:rsid w:val="00F32C19"/>
    <w:rsid w:val="00F34296"/>
    <w:rsid w:val="00F525A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529"/>
    <w:pPr>
      <w:spacing w:after="200" w:line="276" w:lineRule="auto"/>
    </w:pPr>
    <w:rPr>
      <w:lang w:eastAsia="en-US"/>
    </w:rPr>
  </w:style>
  <w:style w:type="paragraph" w:styleId="Heading1">
    <w:name w:val="heading 1"/>
    <w:basedOn w:val="Normal"/>
    <w:link w:val="Heading1Char"/>
    <w:uiPriority w:val="99"/>
    <w:qFormat/>
    <w:rsid w:val="008C1566"/>
    <w:pPr>
      <w:spacing w:before="100" w:beforeAutospacing="1" w:after="119" w:line="240" w:lineRule="auto"/>
      <w:outlineLvl w:val="0"/>
    </w:pPr>
    <w:rPr>
      <w:rFonts w:ascii="Times New Roman" w:eastAsia="Times New Roman" w:hAnsi="Times New Roman"/>
      <w:b/>
      <w:bCs/>
      <w:kern w:val="36"/>
      <w:sz w:val="48"/>
      <w:szCs w:val="48"/>
      <w:lang w:eastAsia="fr-FR"/>
    </w:rPr>
  </w:style>
  <w:style w:type="paragraph" w:styleId="Heading4">
    <w:name w:val="heading 4"/>
    <w:basedOn w:val="Normal"/>
    <w:next w:val="Normal"/>
    <w:link w:val="Heading4Char"/>
    <w:uiPriority w:val="99"/>
    <w:qFormat/>
    <w:rsid w:val="00397223"/>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C1566"/>
    <w:rPr>
      <w:rFonts w:ascii="Times New Roman" w:hAnsi="Times New Roman" w:cs="Times New Roman"/>
      <w:b/>
      <w:bCs/>
      <w:kern w:val="36"/>
      <w:sz w:val="48"/>
      <w:szCs w:val="48"/>
      <w:lang w:eastAsia="fr-FR"/>
    </w:rPr>
  </w:style>
  <w:style w:type="character" w:customStyle="1" w:styleId="Heading4Char">
    <w:name w:val="Heading 4 Char"/>
    <w:basedOn w:val="DefaultParagraphFont"/>
    <w:link w:val="Heading4"/>
    <w:uiPriority w:val="99"/>
    <w:semiHidden/>
    <w:locked/>
    <w:rsid w:val="00397223"/>
    <w:rPr>
      <w:rFonts w:ascii="Cambria" w:hAnsi="Cambria" w:cs="Times New Roman"/>
      <w:b/>
      <w:bCs/>
      <w:i/>
      <w:iCs/>
      <w:color w:val="4F81BD"/>
    </w:rPr>
  </w:style>
  <w:style w:type="character" w:styleId="Hyperlink">
    <w:name w:val="Hyperlink"/>
    <w:basedOn w:val="DefaultParagraphFont"/>
    <w:uiPriority w:val="99"/>
    <w:rsid w:val="00046D36"/>
    <w:rPr>
      <w:rFonts w:cs="Times New Roman"/>
      <w:color w:val="0000FF"/>
      <w:u w:val="single"/>
    </w:rPr>
  </w:style>
  <w:style w:type="paragraph" w:styleId="BalloonText">
    <w:name w:val="Balloon Text"/>
    <w:basedOn w:val="Normal"/>
    <w:link w:val="BalloonTextChar"/>
    <w:uiPriority w:val="99"/>
    <w:semiHidden/>
    <w:rsid w:val="00EE0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ECB"/>
    <w:rPr>
      <w:rFonts w:ascii="Tahoma" w:hAnsi="Tahoma" w:cs="Tahoma"/>
      <w:sz w:val="16"/>
      <w:szCs w:val="16"/>
    </w:rPr>
  </w:style>
  <w:style w:type="character" w:customStyle="1" w:styleId="contcolor">
    <w:name w:val="contcolor"/>
    <w:basedOn w:val="DefaultParagraphFont"/>
    <w:uiPriority w:val="99"/>
    <w:rsid w:val="00EE0ECB"/>
    <w:rPr>
      <w:rFonts w:cs="Times New Roman"/>
    </w:rPr>
  </w:style>
  <w:style w:type="paragraph" w:styleId="NormalWeb">
    <w:name w:val="Normal (Web)"/>
    <w:basedOn w:val="Normal"/>
    <w:uiPriority w:val="99"/>
    <w:semiHidden/>
    <w:rsid w:val="008C1566"/>
    <w:pPr>
      <w:spacing w:before="100" w:beforeAutospacing="1" w:after="119" w:line="240" w:lineRule="auto"/>
    </w:pPr>
    <w:rPr>
      <w:rFonts w:ascii="Times New Roman" w:eastAsia="Times New Roman" w:hAnsi="Times New Roman"/>
      <w:sz w:val="24"/>
      <w:szCs w:val="24"/>
      <w:lang w:eastAsia="fr-FR"/>
    </w:rPr>
  </w:style>
  <w:style w:type="character" w:customStyle="1" w:styleId="apple-converted-space">
    <w:name w:val="apple-converted-space"/>
    <w:basedOn w:val="DefaultParagraphFont"/>
    <w:uiPriority w:val="99"/>
    <w:rsid w:val="00C63A49"/>
    <w:rPr>
      <w:rFonts w:cs="Times New Roman"/>
    </w:rPr>
  </w:style>
</w:styles>
</file>

<file path=word/webSettings.xml><?xml version="1.0" encoding="utf-8"?>
<w:webSettings xmlns:r="http://schemas.openxmlformats.org/officeDocument/2006/relationships" xmlns:w="http://schemas.openxmlformats.org/wordprocessingml/2006/main">
  <w:divs>
    <w:div w:id="213195812">
      <w:marLeft w:val="0"/>
      <w:marRight w:val="0"/>
      <w:marTop w:val="0"/>
      <w:marBottom w:val="0"/>
      <w:divBdr>
        <w:top w:val="none" w:sz="0" w:space="0" w:color="auto"/>
        <w:left w:val="none" w:sz="0" w:space="0" w:color="auto"/>
        <w:bottom w:val="none" w:sz="0" w:space="0" w:color="auto"/>
        <w:right w:val="none" w:sz="0" w:space="0" w:color="auto"/>
      </w:divBdr>
    </w:div>
    <w:div w:id="213195813">
      <w:marLeft w:val="0"/>
      <w:marRight w:val="0"/>
      <w:marTop w:val="0"/>
      <w:marBottom w:val="0"/>
      <w:divBdr>
        <w:top w:val="none" w:sz="0" w:space="0" w:color="auto"/>
        <w:left w:val="none" w:sz="0" w:space="0" w:color="auto"/>
        <w:bottom w:val="none" w:sz="0" w:space="0" w:color="auto"/>
        <w:right w:val="none" w:sz="0" w:space="0" w:color="auto"/>
      </w:divBdr>
    </w:div>
    <w:div w:id="213195814">
      <w:marLeft w:val="0"/>
      <w:marRight w:val="0"/>
      <w:marTop w:val="0"/>
      <w:marBottom w:val="0"/>
      <w:divBdr>
        <w:top w:val="none" w:sz="0" w:space="0" w:color="auto"/>
        <w:left w:val="none" w:sz="0" w:space="0" w:color="auto"/>
        <w:bottom w:val="none" w:sz="0" w:space="0" w:color="auto"/>
        <w:right w:val="none" w:sz="0" w:space="0" w:color="auto"/>
      </w:divBdr>
    </w:div>
    <w:div w:id="2131958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loe_ga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21</TotalTime>
  <Pages>1</Pages>
  <Words>488</Words>
  <Characters>2689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Chloé GALLOT-LAVALLEE     </dc:title>
  <dc:subject/>
  <dc:creator>Chloé</dc:creator>
  <cp:keywords/>
  <dc:description/>
  <cp:lastModifiedBy>Chloé</cp:lastModifiedBy>
  <cp:revision>4</cp:revision>
  <dcterms:created xsi:type="dcterms:W3CDTF">2012-03-26T13:56:00Z</dcterms:created>
  <dcterms:modified xsi:type="dcterms:W3CDTF">2012-03-26T14:13:00Z</dcterms:modified>
</cp:coreProperties>
</file>