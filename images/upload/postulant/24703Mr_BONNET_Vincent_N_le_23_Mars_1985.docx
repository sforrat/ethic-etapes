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573A" w:rsidRPr="00107C0A" w:rsidRDefault="005A573A" w:rsidP="00A87594">
      <w:pPr>
        <w:tabs>
          <w:tab w:val="left" w:pos="2176"/>
        </w:tabs>
        <w:jc w:val="left"/>
        <w:rPr>
          <w:sz w:val="24"/>
          <w:szCs w:val="24"/>
        </w:rPr>
      </w:pPr>
      <w:r w:rsidRPr="00107C0A">
        <w:rPr>
          <w:b/>
          <w:sz w:val="24"/>
          <w:szCs w:val="24"/>
        </w:rPr>
        <w:t xml:space="preserve">Mr </w:t>
      </w:r>
      <w:r w:rsidRPr="00107C0A">
        <w:rPr>
          <w:sz w:val="24"/>
          <w:szCs w:val="24"/>
        </w:rPr>
        <w:t xml:space="preserve">BONNET Vincent                </w:t>
      </w:r>
      <w:r>
        <w:rPr>
          <w:sz w:val="24"/>
          <w:szCs w:val="24"/>
        </w:rPr>
        <w:t xml:space="preserve">                            </w:t>
      </w:r>
      <w:r w:rsidRPr="00107C0A">
        <w:rPr>
          <w:sz w:val="24"/>
          <w:szCs w:val="24"/>
        </w:rPr>
        <w:t xml:space="preserve">                                                   Né le 23 Mars 1985 </w:t>
      </w:r>
    </w:p>
    <w:p w:rsidR="005A573A" w:rsidRPr="00107C0A" w:rsidRDefault="005A573A" w:rsidP="00A87594">
      <w:pPr>
        <w:tabs>
          <w:tab w:val="left" w:pos="2176"/>
        </w:tabs>
        <w:rPr>
          <w:sz w:val="24"/>
          <w:szCs w:val="24"/>
        </w:rPr>
      </w:pPr>
      <w:r>
        <w:rPr>
          <w:sz w:val="24"/>
          <w:szCs w:val="24"/>
        </w:rPr>
        <w:t>46 Avenue Edouard Michelin</w:t>
      </w:r>
      <w:r w:rsidRPr="00107C0A">
        <w:rPr>
          <w:sz w:val="24"/>
          <w:szCs w:val="24"/>
        </w:rPr>
        <w:t xml:space="preserve">                          </w:t>
      </w:r>
      <w:r>
        <w:rPr>
          <w:sz w:val="24"/>
          <w:szCs w:val="24"/>
        </w:rPr>
        <w:t xml:space="preserve">                  </w:t>
      </w:r>
      <w:r w:rsidRPr="00107C0A">
        <w:rPr>
          <w:sz w:val="24"/>
          <w:szCs w:val="24"/>
        </w:rPr>
        <w:t xml:space="preserve">                               </w:t>
      </w:r>
      <w:r>
        <w:rPr>
          <w:sz w:val="24"/>
          <w:szCs w:val="24"/>
        </w:rPr>
        <w:t xml:space="preserve">        à</w:t>
      </w:r>
      <w:r w:rsidRPr="00107C0A">
        <w:rPr>
          <w:sz w:val="24"/>
          <w:szCs w:val="24"/>
        </w:rPr>
        <w:t xml:space="preserve"> Désertines</w:t>
      </w:r>
      <w:r>
        <w:rPr>
          <w:sz w:val="24"/>
          <w:szCs w:val="24"/>
        </w:rPr>
        <w:t xml:space="preserve"> (03)</w:t>
      </w:r>
      <w:r w:rsidRPr="00107C0A">
        <w:rPr>
          <w:sz w:val="24"/>
          <w:szCs w:val="24"/>
        </w:rPr>
        <w:t xml:space="preserve"> </w:t>
      </w:r>
    </w:p>
    <w:p w:rsidR="005A573A" w:rsidRPr="00107C0A" w:rsidRDefault="005A573A" w:rsidP="00A87594">
      <w:pPr>
        <w:tabs>
          <w:tab w:val="left" w:pos="2176"/>
        </w:tabs>
        <w:rPr>
          <w:sz w:val="24"/>
          <w:szCs w:val="24"/>
        </w:rPr>
      </w:pPr>
      <w:r>
        <w:rPr>
          <w:sz w:val="24"/>
          <w:szCs w:val="24"/>
        </w:rPr>
        <w:t>63000 Clermont - Ferrand</w:t>
      </w:r>
    </w:p>
    <w:p w:rsidR="005A573A" w:rsidRPr="00107C0A" w:rsidRDefault="005A573A" w:rsidP="00A87594">
      <w:pPr>
        <w:tabs>
          <w:tab w:val="left" w:pos="2176"/>
        </w:tabs>
        <w:rPr>
          <w:sz w:val="24"/>
          <w:szCs w:val="24"/>
        </w:rPr>
      </w:pPr>
      <w:r w:rsidRPr="00107C0A">
        <w:rPr>
          <w:sz w:val="24"/>
          <w:szCs w:val="24"/>
        </w:rPr>
        <w:t xml:space="preserve">Port: 06 73 47 23 10 </w:t>
      </w:r>
    </w:p>
    <w:p w:rsidR="005A573A" w:rsidRDefault="005A573A" w:rsidP="00A87594">
      <w:pPr>
        <w:tabs>
          <w:tab w:val="left" w:pos="2176"/>
        </w:tabs>
        <w:rPr>
          <w:sz w:val="24"/>
          <w:szCs w:val="24"/>
        </w:rPr>
      </w:pPr>
      <w:r>
        <w:rPr>
          <w:sz w:val="24"/>
          <w:szCs w:val="24"/>
        </w:rPr>
        <w:t>Permis B</w:t>
      </w:r>
    </w:p>
    <w:p w:rsidR="005A573A" w:rsidRDefault="005A573A" w:rsidP="00A87594">
      <w:pPr>
        <w:tabs>
          <w:tab w:val="left" w:pos="2176"/>
        </w:tabs>
        <w:rPr>
          <w:sz w:val="24"/>
          <w:szCs w:val="24"/>
        </w:rPr>
      </w:pPr>
    </w:p>
    <w:p w:rsidR="005A573A" w:rsidRPr="00107C0A" w:rsidRDefault="005A573A" w:rsidP="00A87594">
      <w:pPr>
        <w:tabs>
          <w:tab w:val="left" w:pos="2176"/>
        </w:tabs>
        <w:rPr>
          <w:sz w:val="24"/>
          <w:szCs w:val="24"/>
        </w:rPr>
      </w:pPr>
    </w:p>
    <w:p w:rsidR="005A573A" w:rsidRPr="00E2534A" w:rsidRDefault="005A573A" w:rsidP="0054066B">
      <w:pPr>
        <w:tabs>
          <w:tab w:val="left" w:pos="2176"/>
        </w:tabs>
        <w:jc w:val="center"/>
        <w:rPr>
          <w:sz w:val="24"/>
          <w:szCs w:val="24"/>
        </w:rPr>
      </w:pPr>
      <w:r>
        <w:rPr>
          <w:sz w:val="24"/>
          <w:szCs w:val="24"/>
          <w:u w:val="single"/>
        </w:rPr>
        <w:t>A l’attention de M. le Directeur de Ethic Etapes</w:t>
      </w:r>
      <w:r>
        <w:rPr>
          <w:sz w:val="24"/>
          <w:szCs w:val="24"/>
        </w:rPr>
        <w:t xml:space="preserve">                   </w:t>
      </w:r>
    </w:p>
    <w:p w:rsidR="005A573A" w:rsidRPr="00107C0A" w:rsidRDefault="005A573A" w:rsidP="0054066B">
      <w:pPr>
        <w:tabs>
          <w:tab w:val="left" w:pos="2176"/>
        </w:tabs>
        <w:jc w:val="center"/>
        <w:rPr>
          <w:sz w:val="24"/>
          <w:szCs w:val="24"/>
          <w:u w:val="single"/>
        </w:rPr>
      </w:pPr>
    </w:p>
    <w:p w:rsidR="005A573A" w:rsidRPr="00107C0A" w:rsidRDefault="005A573A" w:rsidP="0054066B">
      <w:pPr>
        <w:tabs>
          <w:tab w:val="left" w:pos="2176"/>
        </w:tabs>
        <w:ind w:left="708"/>
        <w:jc w:val="left"/>
        <w:rPr>
          <w:sz w:val="24"/>
          <w:szCs w:val="24"/>
        </w:rPr>
      </w:pPr>
      <w:r>
        <w:rPr>
          <w:sz w:val="24"/>
          <w:szCs w:val="24"/>
        </w:rPr>
        <w:t>Monsieur,</w:t>
      </w:r>
    </w:p>
    <w:p w:rsidR="005A573A" w:rsidRPr="00107C0A" w:rsidRDefault="005A573A" w:rsidP="0054066B">
      <w:pPr>
        <w:tabs>
          <w:tab w:val="left" w:pos="2176"/>
        </w:tabs>
        <w:jc w:val="left"/>
        <w:rPr>
          <w:sz w:val="24"/>
          <w:szCs w:val="24"/>
        </w:rPr>
      </w:pPr>
    </w:p>
    <w:p w:rsidR="005A573A" w:rsidRPr="00107C0A" w:rsidRDefault="005A573A" w:rsidP="00B9451A">
      <w:pPr>
        <w:tabs>
          <w:tab w:val="left" w:pos="2176"/>
        </w:tabs>
        <w:jc w:val="left"/>
        <w:rPr>
          <w:sz w:val="24"/>
          <w:szCs w:val="24"/>
        </w:rPr>
      </w:pPr>
      <w:r w:rsidRPr="00107C0A">
        <w:rPr>
          <w:sz w:val="24"/>
          <w:szCs w:val="24"/>
        </w:rPr>
        <w:t xml:space="preserve">   De part cette présente lettre, je vien</w:t>
      </w:r>
      <w:r>
        <w:rPr>
          <w:sz w:val="24"/>
          <w:szCs w:val="24"/>
        </w:rPr>
        <w:t>s solliciter un poste de responsable d’animation  auprès de votre organisme</w:t>
      </w:r>
      <w:r w:rsidRPr="00107C0A">
        <w:rPr>
          <w:sz w:val="24"/>
          <w:szCs w:val="24"/>
        </w:rPr>
        <w:t>.</w:t>
      </w:r>
      <w:r w:rsidRPr="00107C0A">
        <w:rPr>
          <w:b/>
          <w:sz w:val="24"/>
          <w:szCs w:val="24"/>
        </w:rPr>
        <w:t xml:space="preserve"> </w:t>
      </w:r>
    </w:p>
    <w:p w:rsidR="005A573A" w:rsidRPr="00107C0A" w:rsidRDefault="005A573A" w:rsidP="00B9451A">
      <w:pPr>
        <w:tabs>
          <w:tab w:val="left" w:pos="2176"/>
        </w:tabs>
        <w:jc w:val="left"/>
        <w:rPr>
          <w:sz w:val="24"/>
          <w:szCs w:val="24"/>
        </w:rPr>
      </w:pPr>
    </w:p>
    <w:p w:rsidR="005A573A" w:rsidRPr="00107C0A" w:rsidRDefault="005A573A" w:rsidP="00B9451A">
      <w:pPr>
        <w:tabs>
          <w:tab w:val="left" w:pos="2176"/>
        </w:tabs>
        <w:jc w:val="left"/>
        <w:rPr>
          <w:sz w:val="24"/>
          <w:szCs w:val="24"/>
        </w:rPr>
      </w:pPr>
      <w:r>
        <w:rPr>
          <w:sz w:val="24"/>
          <w:szCs w:val="24"/>
        </w:rPr>
        <w:t xml:space="preserve">   Après l’obtention de mon BP JEPS LTP, en novembre 2010, mon </w:t>
      </w:r>
      <w:r w:rsidRPr="00107C0A">
        <w:rPr>
          <w:sz w:val="24"/>
          <w:szCs w:val="24"/>
        </w:rPr>
        <w:t>orientation professionnelle</w:t>
      </w:r>
      <w:r>
        <w:rPr>
          <w:sz w:val="24"/>
          <w:szCs w:val="24"/>
        </w:rPr>
        <w:t xml:space="preserve"> s’est axée essentiellement sur le Centre FOL 23 Paul Léger de Super Besse qui accueille principalement un public de scolaire (primaire, collège, lycée) en tant que responsable d’animation (mise en place et création de projet</w:t>
      </w:r>
      <w:r w:rsidRPr="00107C0A">
        <w:rPr>
          <w:sz w:val="24"/>
          <w:szCs w:val="24"/>
        </w:rPr>
        <w:t>,</w:t>
      </w:r>
      <w:r>
        <w:rPr>
          <w:sz w:val="24"/>
          <w:szCs w:val="24"/>
        </w:rPr>
        <w:t xml:space="preserve"> respect du projet éducatif et pédagogique de la FOL 23)</w:t>
      </w:r>
    </w:p>
    <w:p w:rsidR="005A573A" w:rsidRPr="00107C0A" w:rsidRDefault="005A573A" w:rsidP="00B9451A">
      <w:pPr>
        <w:tabs>
          <w:tab w:val="left" w:pos="2176"/>
        </w:tabs>
        <w:jc w:val="left"/>
        <w:rPr>
          <w:sz w:val="24"/>
          <w:szCs w:val="24"/>
        </w:rPr>
      </w:pPr>
    </w:p>
    <w:p w:rsidR="005A573A" w:rsidRDefault="005A573A" w:rsidP="00B9451A">
      <w:pPr>
        <w:tabs>
          <w:tab w:val="left" w:pos="2176"/>
        </w:tabs>
        <w:jc w:val="left"/>
        <w:rPr>
          <w:sz w:val="24"/>
          <w:szCs w:val="24"/>
        </w:rPr>
      </w:pPr>
      <w:r w:rsidRPr="00107C0A">
        <w:rPr>
          <w:sz w:val="24"/>
          <w:szCs w:val="24"/>
        </w:rPr>
        <w:t xml:space="preserve"> </w:t>
      </w:r>
      <w:r>
        <w:rPr>
          <w:sz w:val="24"/>
          <w:szCs w:val="24"/>
        </w:rPr>
        <w:t xml:space="preserve"> Suite à de nombreux projets mis en place sur ces 6 dernières années, avec divers publics (de 6 à 17 ans), je souhaite à l’heure actuelle changer d’environnement professionnel, afin de faire valoir, transmettre et accompagner de nouveaux publics sur de nouveaux projets à la fois sur le long et moyen terme. </w:t>
      </w:r>
    </w:p>
    <w:p w:rsidR="005A573A" w:rsidRDefault="005A573A" w:rsidP="00B9451A">
      <w:pPr>
        <w:tabs>
          <w:tab w:val="left" w:pos="2176"/>
        </w:tabs>
        <w:jc w:val="left"/>
        <w:rPr>
          <w:sz w:val="24"/>
          <w:szCs w:val="24"/>
        </w:rPr>
      </w:pPr>
    </w:p>
    <w:p w:rsidR="005A573A" w:rsidRDefault="005A573A" w:rsidP="00B9451A">
      <w:pPr>
        <w:tabs>
          <w:tab w:val="left" w:pos="2176"/>
        </w:tabs>
        <w:jc w:val="left"/>
        <w:rPr>
          <w:sz w:val="24"/>
          <w:szCs w:val="24"/>
        </w:rPr>
      </w:pPr>
      <w:r>
        <w:rPr>
          <w:sz w:val="24"/>
          <w:szCs w:val="24"/>
        </w:rPr>
        <w:t xml:space="preserve"> Enfin, d’une nature dynamique et motivée, je reste à votre entière disposition pour un entretien.</w:t>
      </w:r>
    </w:p>
    <w:p w:rsidR="005A573A" w:rsidRDefault="005A573A" w:rsidP="00B9451A">
      <w:pPr>
        <w:tabs>
          <w:tab w:val="left" w:pos="2176"/>
        </w:tabs>
        <w:jc w:val="left"/>
        <w:rPr>
          <w:sz w:val="24"/>
          <w:szCs w:val="24"/>
        </w:rPr>
      </w:pPr>
    </w:p>
    <w:p w:rsidR="005A573A" w:rsidRPr="00107C0A" w:rsidRDefault="005A573A" w:rsidP="00B9451A">
      <w:pPr>
        <w:tabs>
          <w:tab w:val="left" w:pos="2176"/>
        </w:tabs>
        <w:jc w:val="left"/>
        <w:rPr>
          <w:sz w:val="24"/>
          <w:szCs w:val="24"/>
        </w:rPr>
      </w:pPr>
      <w:r w:rsidRPr="00107C0A">
        <w:rPr>
          <w:sz w:val="24"/>
          <w:szCs w:val="24"/>
        </w:rPr>
        <w:t xml:space="preserve">   Vous en souhaitant bonne réception, je vous prie d’agréer, Monsieur, l’expression de mes sentiments distingués.</w:t>
      </w:r>
    </w:p>
    <w:p w:rsidR="005A573A" w:rsidRDefault="005A573A" w:rsidP="00A87594">
      <w:pPr>
        <w:tabs>
          <w:tab w:val="left" w:pos="2176"/>
        </w:tabs>
        <w:spacing w:line="14" w:lineRule="auto"/>
        <w:rPr>
          <w:b/>
        </w:rPr>
      </w:pPr>
    </w:p>
    <w:p w:rsidR="005A573A" w:rsidRDefault="005A573A" w:rsidP="00A87594">
      <w:pPr>
        <w:tabs>
          <w:tab w:val="left" w:pos="2176"/>
        </w:tabs>
        <w:spacing w:line="14" w:lineRule="auto"/>
        <w:rPr>
          <w:b/>
        </w:rPr>
      </w:pPr>
    </w:p>
    <w:p w:rsidR="005A573A" w:rsidRDefault="005A573A" w:rsidP="00A87594">
      <w:pPr>
        <w:tabs>
          <w:tab w:val="left" w:pos="2176"/>
        </w:tabs>
        <w:spacing w:line="14" w:lineRule="auto"/>
        <w:rPr>
          <w:b/>
        </w:rPr>
      </w:pPr>
      <w:r w:rsidRPr="00A87594">
        <w:rPr>
          <w:b/>
        </w:rPr>
        <w:tab/>
      </w:r>
    </w:p>
    <w:p w:rsidR="005A573A" w:rsidRDefault="005A573A" w:rsidP="00A87594">
      <w:pPr>
        <w:tabs>
          <w:tab w:val="left" w:pos="2176"/>
        </w:tabs>
        <w:spacing w:line="14" w:lineRule="auto"/>
        <w:rPr>
          <w:b/>
        </w:rPr>
      </w:pPr>
    </w:p>
    <w:p w:rsidR="005A573A" w:rsidRDefault="005A573A" w:rsidP="00A87594">
      <w:pPr>
        <w:tabs>
          <w:tab w:val="left" w:pos="2176"/>
        </w:tabs>
        <w:spacing w:line="14" w:lineRule="auto"/>
        <w:rPr>
          <w:b/>
        </w:rPr>
      </w:pPr>
      <w:r>
        <w:rPr>
          <w:b/>
        </w:rPr>
        <w:t xml:space="preserve"> </w:t>
      </w:r>
    </w:p>
    <w:p w:rsidR="005A573A" w:rsidRPr="00A87594" w:rsidRDefault="005A573A" w:rsidP="00A87594">
      <w:pPr>
        <w:tabs>
          <w:tab w:val="left" w:pos="2176"/>
        </w:tabs>
        <w:spacing w:line="14" w:lineRule="auto"/>
        <w:rPr>
          <w:b/>
          <w:sz w:val="24"/>
          <w:szCs w:val="24"/>
        </w:rPr>
      </w:pPr>
    </w:p>
    <w:sectPr w:rsidR="005A573A" w:rsidRPr="00A87594" w:rsidSect="00766B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87594"/>
    <w:rsid w:val="000112C7"/>
    <w:rsid w:val="00014D5D"/>
    <w:rsid w:val="000655B5"/>
    <w:rsid w:val="00070E9D"/>
    <w:rsid w:val="00107C0A"/>
    <w:rsid w:val="00221CD5"/>
    <w:rsid w:val="002300D5"/>
    <w:rsid w:val="002910FD"/>
    <w:rsid w:val="002C5299"/>
    <w:rsid w:val="00361EF1"/>
    <w:rsid w:val="00397899"/>
    <w:rsid w:val="00465602"/>
    <w:rsid w:val="00500F51"/>
    <w:rsid w:val="00502655"/>
    <w:rsid w:val="0054066B"/>
    <w:rsid w:val="005A573A"/>
    <w:rsid w:val="005E042C"/>
    <w:rsid w:val="00691737"/>
    <w:rsid w:val="006A381C"/>
    <w:rsid w:val="00732FA2"/>
    <w:rsid w:val="00761A79"/>
    <w:rsid w:val="00766BE0"/>
    <w:rsid w:val="007676A0"/>
    <w:rsid w:val="00897545"/>
    <w:rsid w:val="008E20E5"/>
    <w:rsid w:val="0093793A"/>
    <w:rsid w:val="00974CD9"/>
    <w:rsid w:val="00A42316"/>
    <w:rsid w:val="00A87594"/>
    <w:rsid w:val="00A92893"/>
    <w:rsid w:val="00AC1914"/>
    <w:rsid w:val="00B06871"/>
    <w:rsid w:val="00B15D49"/>
    <w:rsid w:val="00B17E75"/>
    <w:rsid w:val="00B23A57"/>
    <w:rsid w:val="00B9451A"/>
    <w:rsid w:val="00C532A6"/>
    <w:rsid w:val="00C71C07"/>
    <w:rsid w:val="00C87389"/>
    <w:rsid w:val="00D132EC"/>
    <w:rsid w:val="00D240D2"/>
    <w:rsid w:val="00E2534A"/>
    <w:rsid w:val="00E56645"/>
    <w:rsid w:val="00E7029C"/>
    <w:rsid w:val="00EC07E0"/>
    <w:rsid w:val="00EF514F"/>
    <w:rsid w:val="00F07774"/>
    <w:rsid w:val="00F34855"/>
    <w:rsid w:val="00F52B0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BE0"/>
    <w:pPr>
      <w:jc w:val="both"/>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1</Pages>
  <Words>219</Words>
  <Characters>1207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Ufoval</dc:creator>
  <cp:keywords/>
  <dc:description/>
  <cp:lastModifiedBy>fol 23</cp:lastModifiedBy>
  <cp:revision>12</cp:revision>
  <dcterms:created xsi:type="dcterms:W3CDTF">2008-04-30T09:33:00Z</dcterms:created>
  <dcterms:modified xsi:type="dcterms:W3CDTF">2011-07-20T13:22:00Z</dcterms:modified>
</cp:coreProperties>
</file>